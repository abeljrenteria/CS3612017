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0F2D1" w14:textId="77777777" w:rsidR="009F7CD1" w:rsidRDefault="006F5959" w:rsidP="009F7CD1">
      <w:pPr>
        <w:spacing w:line="240" w:lineRule="auto"/>
        <w:ind w:firstLine="0"/>
        <w:rPr>
          <w:rFonts w:asciiTheme="majorHAnsi" w:hAnsiTheme="majorHAnsi" w:cstheme="majorHAnsi"/>
        </w:rPr>
      </w:pPr>
      <w:r w:rsidRPr="009F7CD1">
        <w:rPr>
          <w:rFonts w:asciiTheme="majorHAnsi" w:hAnsiTheme="majorHAnsi" w:cstheme="majorHAnsi"/>
        </w:rPr>
        <w:t>What is GitHub?</w:t>
      </w:r>
      <w:bookmarkStart w:id="0" w:name="_GoBack"/>
      <w:bookmarkEnd w:id="0"/>
    </w:p>
    <w:p w14:paraId="648FFF36" w14:textId="77777777" w:rsidR="006F5959" w:rsidRDefault="007C7627" w:rsidP="009F7CD1">
      <w:pPr>
        <w:spacing w:line="240" w:lineRule="auto"/>
        <w:ind w:firstLine="0"/>
        <w:rPr>
          <w:rFonts w:asciiTheme="majorHAnsi" w:hAnsiTheme="majorHAnsi" w:cstheme="majorHAnsi"/>
          <w:color w:val="424242"/>
        </w:rPr>
      </w:pPr>
      <w:r w:rsidRPr="009F7CD1">
        <w:rPr>
          <w:rFonts w:asciiTheme="majorHAnsi" w:hAnsiTheme="majorHAnsi" w:cstheme="majorHAnsi"/>
          <w:bCs/>
          <w:color w:val="575757"/>
        </w:rPr>
        <w:t>GitHub</w:t>
      </w:r>
      <w:r w:rsidRPr="009F7CD1">
        <w:rPr>
          <w:rFonts w:asciiTheme="majorHAnsi" w:hAnsiTheme="majorHAnsi" w:cstheme="majorHAnsi"/>
          <w:color w:val="424242"/>
        </w:rPr>
        <w:t xml:space="preserve"> </w:t>
      </w:r>
      <w:r w:rsidR="007071BD">
        <w:rPr>
          <w:rFonts w:asciiTheme="majorHAnsi" w:hAnsiTheme="majorHAnsi" w:cstheme="majorHAnsi"/>
          <w:color w:val="424242"/>
        </w:rPr>
        <w:t>is a repository</w:t>
      </w:r>
      <w:r w:rsidRPr="009F7CD1">
        <w:rPr>
          <w:rFonts w:asciiTheme="majorHAnsi" w:hAnsiTheme="majorHAnsi" w:cstheme="majorHAnsi"/>
          <w:color w:val="424242"/>
        </w:rPr>
        <w:t xml:space="preserve"> Internet hosting service.</w:t>
      </w:r>
    </w:p>
    <w:p w14:paraId="033E98CE" w14:textId="77777777" w:rsidR="009F7CD1" w:rsidRPr="009F7CD1" w:rsidRDefault="009F7CD1" w:rsidP="009F7CD1">
      <w:pPr>
        <w:spacing w:line="240" w:lineRule="auto"/>
        <w:ind w:firstLine="0"/>
        <w:rPr>
          <w:rFonts w:asciiTheme="majorHAnsi" w:hAnsiTheme="majorHAnsi" w:cstheme="majorHAnsi"/>
        </w:rPr>
      </w:pPr>
    </w:p>
    <w:p w14:paraId="1378D6AE" w14:textId="77777777" w:rsidR="007C7627" w:rsidRPr="009F7CD1" w:rsidRDefault="007C7627" w:rsidP="009F7CD1">
      <w:pPr>
        <w:spacing w:line="240" w:lineRule="auto"/>
        <w:ind w:firstLine="0"/>
        <w:rPr>
          <w:rFonts w:asciiTheme="majorHAnsi" w:hAnsiTheme="majorHAnsi" w:cstheme="majorHAnsi"/>
        </w:rPr>
      </w:pPr>
      <w:r w:rsidRPr="009F7CD1">
        <w:rPr>
          <w:rFonts w:asciiTheme="majorHAnsi" w:hAnsiTheme="majorHAnsi" w:cstheme="majorHAnsi"/>
        </w:rPr>
        <w:t>When was it created?</w:t>
      </w:r>
    </w:p>
    <w:p w14:paraId="1DD07B66" w14:textId="77777777" w:rsidR="007C7627" w:rsidRDefault="007C7627" w:rsidP="009F7CD1">
      <w:pPr>
        <w:spacing w:line="240" w:lineRule="auto"/>
        <w:ind w:firstLine="0"/>
        <w:rPr>
          <w:rFonts w:asciiTheme="majorHAnsi" w:hAnsiTheme="majorHAnsi" w:cstheme="majorHAnsi"/>
        </w:rPr>
      </w:pPr>
      <w:r w:rsidRPr="009F7CD1">
        <w:rPr>
          <w:rFonts w:asciiTheme="majorHAnsi" w:hAnsiTheme="majorHAnsi" w:cstheme="majorHAnsi"/>
        </w:rPr>
        <w:t>GitHub was launched April 10</w:t>
      </w:r>
      <w:r w:rsidRPr="009F7CD1">
        <w:rPr>
          <w:rFonts w:asciiTheme="majorHAnsi" w:hAnsiTheme="majorHAnsi" w:cstheme="majorHAnsi"/>
          <w:vertAlign w:val="superscript"/>
        </w:rPr>
        <w:t>th</w:t>
      </w:r>
      <w:r w:rsidRPr="009F7CD1">
        <w:rPr>
          <w:rFonts w:asciiTheme="majorHAnsi" w:hAnsiTheme="majorHAnsi" w:cstheme="majorHAnsi"/>
        </w:rPr>
        <w:t xml:space="preserve"> 2008.</w:t>
      </w:r>
    </w:p>
    <w:p w14:paraId="621ACCA6" w14:textId="77777777" w:rsidR="009F7CD1" w:rsidRPr="009F7CD1" w:rsidRDefault="009F7CD1" w:rsidP="009F7CD1">
      <w:pPr>
        <w:spacing w:line="240" w:lineRule="auto"/>
        <w:ind w:firstLine="0"/>
        <w:rPr>
          <w:rFonts w:asciiTheme="majorHAnsi" w:hAnsiTheme="majorHAnsi" w:cstheme="majorHAnsi"/>
        </w:rPr>
      </w:pPr>
    </w:p>
    <w:p w14:paraId="3929D8EB" w14:textId="77777777" w:rsidR="007C7627" w:rsidRPr="009F7CD1" w:rsidRDefault="009F7CD1" w:rsidP="009F7CD1">
      <w:pPr>
        <w:spacing w:line="240" w:lineRule="auto"/>
        <w:ind w:firstLine="0"/>
        <w:rPr>
          <w:rFonts w:asciiTheme="majorHAnsi" w:hAnsiTheme="majorHAnsi" w:cstheme="majorHAnsi"/>
        </w:rPr>
      </w:pPr>
      <w:r w:rsidRPr="009F7CD1">
        <w:rPr>
          <w:rFonts w:asciiTheme="majorHAnsi" w:hAnsiTheme="majorHAnsi" w:cstheme="majorHAnsi"/>
        </w:rPr>
        <w:t>Who created GitHub?</w:t>
      </w:r>
    </w:p>
    <w:p w14:paraId="15737655" w14:textId="77777777" w:rsid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Theme="majorHAnsi" w:hAnsiTheme="majorHAnsi" w:cstheme="majorHAnsi"/>
          <w:color w:val="1A1A1A"/>
        </w:rPr>
      </w:pPr>
      <w:r w:rsidRPr="009F7CD1">
        <w:rPr>
          <w:rFonts w:asciiTheme="majorHAnsi" w:hAnsiTheme="majorHAnsi" w:cstheme="majorHAnsi"/>
        </w:rPr>
        <w:t xml:space="preserve">GitHub was created by </w:t>
      </w:r>
      <w:hyperlink r:id="rId9" w:history="1">
        <w:r w:rsidRPr="009F7CD1">
          <w:rPr>
            <w:rFonts w:asciiTheme="majorHAnsi" w:hAnsiTheme="majorHAnsi" w:cstheme="majorHAnsi"/>
            <w:color w:val="000000" w:themeColor="text1"/>
          </w:rPr>
          <w:t>Tom Preston-Werner</w:t>
        </w:r>
      </w:hyperlink>
      <w:r w:rsidRPr="009F7CD1">
        <w:rPr>
          <w:rFonts w:asciiTheme="majorHAnsi" w:hAnsiTheme="majorHAnsi" w:cstheme="majorHAnsi"/>
          <w:color w:val="000000" w:themeColor="text1"/>
        </w:rPr>
        <w:t xml:space="preserve">, </w:t>
      </w:r>
      <w:r w:rsidRPr="009F7CD1">
        <w:rPr>
          <w:rFonts w:asciiTheme="majorHAnsi" w:hAnsiTheme="majorHAnsi" w:cstheme="majorHAnsi"/>
          <w:color w:val="1A1A1A"/>
        </w:rPr>
        <w:t xml:space="preserve">Chris </w:t>
      </w:r>
      <w:proofErr w:type="spellStart"/>
      <w:r w:rsidRPr="009F7CD1">
        <w:rPr>
          <w:rFonts w:asciiTheme="majorHAnsi" w:hAnsiTheme="majorHAnsi" w:cstheme="majorHAnsi"/>
          <w:color w:val="1A1A1A"/>
        </w:rPr>
        <w:t>Wanstrath</w:t>
      </w:r>
      <w:proofErr w:type="spellEnd"/>
      <w:r w:rsidRPr="009F7CD1">
        <w:rPr>
          <w:rFonts w:asciiTheme="majorHAnsi" w:hAnsiTheme="majorHAnsi" w:cstheme="majorHAnsi"/>
          <w:color w:val="000000" w:themeColor="text1"/>
        </w:rPr>
        <w:t xml:space="preserve">, and </w:t>
      </w:r>
      <w:r w:rsidRPr="009F7CD1">
        <w:rPr>
          <w:rFonts w:asciiTheme="majorHAnsi" w:hAnsiTheme="majorHAnsi" w:cstheme="majorHAnsi"/>
          <w:color w:val="1A1A1A"/>
        </w:rPr>
        <w:t xml:space="preserve">PJ </w:t>
      </w:r>
      <w:proofErr w:type="spellStart"/>
      <w:r w:rsidRPr="009F7CD1">
        <w:rPr>
          <w:rFonts w:asciiTheme="majorHAnsi" w:hAnsiTheme="majorHAnsi" w:cstheme="majorHAnsi"/>
          <w:color w:val="1A1A1A"/>
        </w:rPr>
        <w:t>Hyett</w:t>
      </w:r>
      <w:proofErr w:type="spellEnd"/>
      <w:r w:rsidRPr="009F7CD1">
        <w:rPr>
          <w:rFonts w:asciiTheme="majorHAnsi" w:hAnsiTheme="majorHAnsi" w:cstheme="majorHAnsi"/>
          <w:color w:val="1A1A1A"/>
        </w:rPr>
        <w:t>.</w:t>
      </w:r>
    </w:p>
    <w:p w14:paraId="098F4EE2" w14:textId="77777777" w:rsid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Theme="majorHAnsi" w:hAnsiTheme="majorHAnsi" w:cstheme="majorHAnsi"/>
          <w:color w:val="1A1A1A"/>
        </w:rPr>
      </w:pPr>
    </w:p>
    <w:p w14:paraId="59D1E9D3" w14:textId="77777777" w:rsid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What similar platforms exist?</w:t>
      </w:r>
    </w:p>
    <w:p w14:paraId="6504268E" w14:textId="77777777" w:rsid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Theme="majorHAnsi" w:hAnsiTheme="majorHAnsi" w:cstheme="majorHAnsi"/>
          <w:color w:val="1A1A1A"/>
        </w:rPr>
      </w:pPr>
      <w:r>
        <w:rPr>
          <w:rFonts w:asciiTheme="majorHAnsi" w:hAnsiTheme="majorHAnsi" w:cstheme="majorHAnsi"/>
          <w:color w:val="1A1A1A"/>
        </w:rPr>
        <w:t xml:space="preserve">Some </w:t>
      </w:r>
      <w:r w:rsidR="007071BD">
        <w:rPr>
          <w:rFonts w:asciiTheme="majorHAnsi" w:hAnsiTheme="majorHAnsi" w:cstheme="majorHAnsi"/>
          <w:color w:val="1A1A1A"/>
        </w:rPr>
        <w:t>alternatives</w:t>
      </w:r>
      <w:r>
        <w:rPr>
          <w:rFonts w:asciiTheme="majorHAnsi" w:hAnsiTheme="majorHAnsi" w:cstheme="majorHAnsi"/>
          <w:color w:val="1A1A1A"/>
        </w:rPr>
        <w:t xml:space="preserve"> to GitHub are </w:t>
      </w:r>
      <w:proofErr w:type="spellStart"/>
      <w:r>
        <w:rPr>
          <w:rFonts w:asciiTheme="majorHAnsi" w:hAnsiTheme="majorHAnsi" w:cstheme="majorHAnsi"/>
          <w:color w:val="1A1A1A"/>
        </w:rPr>
        <w:t>BitBucket</w:t>
      </w:r>
      <w:proofErr w:type="spellEnd"/>
      <w:r>
        <w:rPr>
          <w:rFonts w:asciiTheme="majorHAnsi" w:hAnsiTheme="majorHAnsi" w:cstheme="majorHAnsi"/>
          <w:color w:val="1A1A1A"/>
        </w:rPr>
        <w:t xml:space="preserve">, </w:t>
      </w:r>
      <w:proofErr w:type="spellStart"/>
      <w:r>
        <w:rPr>
          <w:rFonts w:asciiTheme="majorHAnsi" w:hAnsiTheme="majorHAnsi" w:cstheme="majorHAnsi"/>
          <w:color w:val="1A1A1A"/>
        </w:rPr>
        <w:t>GitLab</w:t>
      </w:r>
      <w:proofErr w:type="spellEnd"/>
      <w:r>
        <w:rPr>
          <w:rFonts w:asciiTheme="majorHAnsi" w:hAnsiTheme="majorHAnsi" w:cstheme="majorHAnsi"/>
          <w:color w:val="1A1A1A"/>
        </w:rPr>
        <w:t xml:space="preserve">, </w:t>
      </w:r>
      <w:proofErr w:type="spellStart"/>
      <w:r>
        <w:rPr>
          <w:rFonts w:asciiTheme="majorHAnsi" w:hAnsiTheme="majorHAnsi" w:cstheme="majorHAnsi"/>
          <w:color w:val="1A1A1A"/>
        </w:rPr>
        <w:t>FogBugz</w:t>
      </w:r>
      <w:proofErr w:type="spellEnd"/>
      <w:r>
        <w:rPr>
          <w:rFonts w:asciiTheme="majorHAnsi" w:hAnsiTheme="majorHAnsi" w:cstheme="majorHAnsi"/>
          <w:color w:val="1A1A1A"/>
        </w:rPr>
        <w:t xml:space="preserve"> Kiln, Beanstalk, and there are many more. </w:t>
      </w:r>
    </w:p>
    <w:p w14:paraId="6B480CCB" w14:textId="77777777" w:rsid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Theme="majorHAnsi" w:hAnsiTheme="majorHAnsi" w:cstheme="majorHAnsi"/>
          <w:color w:val="1A1A1A"/>
        </w:rPr>
      </w:pPr>
    </w:p>
    <w:p w14:paraId="461FC793" w14:textId="77777777" w:rsidR="009F7CD1" w:rsidRDefault="009F7CD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Why would you use such a platform</w:t>
      </w:r>
      <w:r>
        <w:rPr>
          <w:rFonts w:ascii="Times New Roman" w:hAnsi="Times New Roman" w:cs="Times New Roman"/>
        </w:rPr>
        <w:t>?</w:t>
      </w:r>
    </w:p>
    <w:p w14:paraId="4C3827BF" w14:textId="77777777" w:rsidR="009F7CD1" w:rsidRDefault="002144C7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makes it easier for </w:t>
      </w:r>
      <w:r w:rsidR="00594578">
        <w:rPr>
          <w:rFonts w:ascii="Times New Roman" w:hAnsi="Times New Roman" w:cs="Times New Roman"/>
        </w:rPr>
        <w:t>people to collaborate and share code. It also is good for being able to store all previous versions of code and it has a lot of inte</w:t>
      </w:r>
      <w:r w:rsidR="008A41C0">
        <w:rPr>
          <w:rFonts w:ascii="Times New Roman" w:hAnsi="Times New Roman" w:cs="Times New Roman"/>
        </w:rPr>
        <w:t xml:space="preserve">gration options. One of the main reasons and </w:t>
      </w:r>
      <w:r w:rsidR="00C31C1D">
        <w:rPr>
          <w:rFonts w:ascii="Times New Roman" w:hAnsi="Times New Roman" w:cs="Times New Roman"/>
        </w:rPr>
        <w:t>features</w:t>
      </w:r>
      <w:r w:rsidR="008A41C0">
        <w:rPr>
          <w:rFonts w:ascii="Times New Roman" w:hAnsi="Times New Roman" w:cs="Times New Roman"/>
        </w:rPr>
        <w:t xml:space="preserve"> to using GitHub is that it is a repository. </w:t>
      </w:r>
      <w:r w:rsidR="00C31C1D">
        <w:rPr>
          <w:rFonts w:ascii="Times New Roman" w:hAnsi="Times New Roman" w:cs="Times New Roman"/>
        </w:rPr>
        <w:t xml:space="preserve">This allows to work to be pubic and lets others view it so you gain wide exposure. </w:t>
      </w:r>
    </w:p>
    <w:p w14:paraId="21599FF5" w14:textId="77777777" w:rsidR="00EF1897" w:rsidRDefault="00EF1897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4C6653D4" w14:textId="4267966C" w:rsidR="00890480" w:rsidRDefault="00890480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 - </w:t>
      </w:r>
      <w:r w:rsidR="002E1261" w:rsidRPr="002E1261">
        <w:rPr>
          <w:rFonts w:asciiTheme="majorHAnsi" w:hAnsiTheme="majorHAnsi" w:cstheme="majorHAnsi"/>
          <w:color w:val="1A1A1A"/>
        </w:rPr>
        <w:t>a digital directory or storage space where you can access your project</w:t>
      </w:r>
    </w:p>
    <w:p w14:paraId="065A3E1E" w14:textId="77777777" w:rsidR="00EF1897" w:rsidRDefault="00EF1897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B0272EC" w14:textId="1F3822A9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 - </w:t>
      </w:r>
      <w:r w:rsidRPr="002E1261">
        <w:rPr>
          <w:rFonts w:ascii="Times New Roman" w:hAnsi="Times New Roman" w:cs="Times New Roman"/>
        </w:rPr>
        <w:t>an individual change to a file (or set of files)</w:t>
      </w:r>
    </w:p>
    <w:p w14:paraId="00C10714" w14:textId="77777777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08392B3D" w14:textId="2A51E4AB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- </w:t>
      </w:r>
      <w:r w:rsidRPr="002E1261">
        <w:rPr>
          <w:rFonts w:ascii="Times New Roman" w:hAnsi="Times New Roman" w:cs="Times New Roman"/>
          <w:bCs/>
        </w:rPr>
        <w:t>push</w:t>
      </w:r>
      <w:r w:rsidRPr="002E1261">
        <w:rPr>
          <w:rFonts w:ascii="Times New Roman" w:hAnsi="Times New Roman" w:cs="Times New Roman"/>
        </w:rPr>
        <w:t xml:space="preserve"> commits made on your local branch to a remote repository</w:t>
      </w:r>
    </w:p>
    <w:p w14:paraId="783D997F" w14:textId="77777777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6E3689C8" w14:textId="0C505F82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- </w:t>
      </w:r>
      <w:r w:rsidRPr="002E1261">
        <w:rPr>
          <w:rFonts w:ascii="Times New Roman" w:hAnsi="Times New Roman" w:cs="Times New Roman"/>
        </w:rPr>
        <w:t>is simply a lightweight movable pointer to one of these commits</w:t>
      </w:r>
    </w:p>
    <w:p w14:paraId="2156FC21" w14:textId="77777777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21134F97" w14:textId="258727A5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Fork – is a copy of a repository</w:t>
      </w:r>
    </w:p>
    <w:p w14:paraId="6A5A4E9F" w14:textId="77777777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4D089E69" w14:textId="6FE11BF8" w:rsidR="002E1261" w:rsidRDefault="002E1261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 - </w:t>
      </w:r>
      <w:r w:rsidR="00CB6CD2" w:rsidRPr="00CB6CD2">
        <w:rPr>
          <w:rFonts w:ascii="Times New Roman" w:hAnsi="Times New Roman" w:cs="Times New Roman"/>
          <w:bCs/>
        </w:rPr>
        <w:t xml:space="preserve">Merging in </w:t>
      </w:r>
      <w:proofErr w:type="spellStart"/>
      <w:r w:rsidR="00CB6CD2" w:rsidRPr="00CB6CD2">
        <w:rPr>
          <w:rFonts w:ascii="Times New Roman" w:hAnsi="Times New Roman" w:cs="Times New Roman"/>
          <w:bCs/>
        </w:rPr>
        <w:t>Git</w:t>
      </w:r>
      <w:proofErr w:type="spellEnd"/>
      <w:r w:rsidR="00CB6CD2" w:rsidRPr="00CB6CD2">
        <w:rPr>
          <w:rFonts w:ascii="Times New Roman" w:hAnsi="Times New Roman" w:cs="Times New Roman"/>
        </w:rPr>
        <w:t xml:space="preserve"> puts</w:t>
      </w:r>
      <w:r w:rsidR="00CB6CD2">
        <w:rPr>
          <w:rFonts w:ascii="Times New Roman" w:hAnsi="Times New Roman" w:cs="Times New Roman"/>
        </w:rPr>
        <w:t xml:space="preserve"> a forked history back together</w:t>
      </w:r>
    </w:p>
    <w:p w14:paraId="6C255956" w14:textId="77777777" w:rsidR="00CB6CD2" w:rsidRDefault="00CB6CD2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29FAF04E" w14:textId="751CFDA8" w:rsidR="00CB6CD2" w:rsidRDefault="00CB6CD2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 - </w:t>
      </w:r>
      <w:r w:rsidRPr="00CB6CD2">
        <w:rPr>
          <w:rFonts w:ascii="Times New Roman" w:hAnsi="Times New Roman" w:cs="Times New Roman"/>
        </w:rPr>
        <w:t>means that you create a local copy of the code provided by developer</w:t>
      </w:r>
    </w:p>
    <w:p w14:paraId="409828AF" w14:textId="77777777" w:rsidR="00CB6CD2" w:rsidRDefault="00CB6CD2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285D9C04" w14:textId="5E3625A2" w:rsidR="00CB6CD2" w:rsidRDefault="00CB6CD2" w:rsidP="009F7CD1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Pull Request - </w:t>
      </w:r>
      <w:r w:rsidRPr="00CB6CD2">
        <w:rPr>
          <w:rFonts w:ascii="Times New Roman" w:hAnsi="Times New Roman" w:cs="Times New Roman"/>
        </w:rPr>
        <w:t xml:space="preserve">let you tell others about changes you've pushed to a </w:t>
      </w:r>
      <w:r w:rsidRPr="00CB6CD2">
        <w:rPr>
          <w:rFonts w:ascii="Times New Roman" w:hAnsi="Times New Roman" w:cs="Times New Roman"/>
          <w:bCs/>
        </w:rPr>
        <w:t>GitHub</w:t>
      </w:r>
      <w:r w:rsidRPr="00CB6CD2">
        <w:rPr>
          <w:rFonts w:ascii="Times New Roman" w:hAnsi="Times New Roman" w:cs="Times New Roman"/>
        </w:rPr>
        <w:t xml:space="preserve"> repository</w:t>
      </w:r>
    </w:p>
    <w:p w14:paraId="4F0DBCA5" w14:textId="77777777" w:rsidR="009F7CD1" w:rsidRDefault="009F7CD1" w:rsidP="009F7CD1">
      <w:pPr>
        <w:ind w:firstLine="0"/>
        <w:jc w:val="both"/>
        <w:rPr>
          <w:rFonts w:ascii="Times New Roman" w:hAnsi="Times New Roman" w:cs="Times New Roman"/>
        </w:rPr>
      </w:pPr>
    </w:p>
    <w:p w14:paraId="5D0AE52C" w14:textId="77777777" w:rsidR="009F7CD1" w:rsidRDefault="009F7CD1" w:rsidP="009F7CD1">
      <w:pPr>
        <w:ind w:firstLine="0"/>
        <w:jc w:val="both"/>
        <w:rPr>
          <w:rFonts w:ascii="Times New Roman" w:hAnsi="Times New Roman" w:cs="Times New Roman"/>
        </w:rPr>
      </w:pPr>
    </w:p>
    <w:p w14:paraId="0606C405" w14:textId="77777777" w:rsidR="009F7CD1" w:rsidRP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Theme="majorHAnsi" w:hAnsiTheme="majorHAnsi" w:cstheme="majorHAnsi"/>
          <w:color w:val="1A1A1A"/>
        </w:rPr>
      </w:pPr>
    </w:p>
    <w:p w14:paraId="4C9AB108" w14:textId="77777777" w:rsidR="009F7CD1" w:rsidRP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Theme="majorHAnsi" w:hAnsiTheme="majorHAnsi" w:cstheme="majorHAnsi"/>
          <w:color w:val="1A1A1A"/>
        </w:rPr>
      </w:pPr>
    </w:p>
    <w:p w14:paraId="6586691B" w14:textId="77777777" w:rsidR="009F7CD1" w:rsidRPr="009F7CD1" w:rsidRDefault="009F7CD1" w:rsidP="009F7CD1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Theme="majorHAnsi" w:hAnsiTheme="majorHAnsi" w:cstheme="majorHAnsi"/>
          <w:color w:val="000000" w:themeColor="text1"/>
        </w:rPr>
      </w:pPr>
    </w:p>
    <w:p w14:paraId="707B0B8B" w14:textId="77777777" w:rsidR="007C7627" w:rsidRPr="009F7CD1" w:rsidRDefault="007C7627" w:rsidP="006F5959">
      <w:pPr>
        <w:ind w:firstLine="0"/>
        <w:rPr>
          <w:rFonts w:asciiTheme="majorHAnsi" w:hAnsiTheme="majorHAnsi" w:cstheme="majorHAnsi"/>
        </w:rPr>
      </w:pPr>
    </w:p>
    <w:sectPr w:rsidR="007C7627" w:rsidRPr="009F7CD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B0A05" w14:textId="77777777" w:rsidR="00AF7293" w:rsidRDefault="00AF7293">
      <w:pPr>
        <w:spacing w:line="240" w:lineRule="auto"/>
      </w:pPr>
      <w:r>
        <w:separator/>
      </w:r>
    </w:p>
  </w:endnote>
  <w:endnote w:type="continuationSeparator" w:id="0">
    <w:p w14:paraId="79E50E4A" w14:textId="77777777" w:rsidR="00AF7293" w:rsidRDefault="00AF7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2DD92" w14:textId="77777777" w:rsidR="00AF7293" w:rsidRDefault="00AF7293">
      <w:pPr>
        <w:spacing w:line="240" w:lineRule="auto"/>
      </w:pPr>
      <w:r>
        <w:separator/>
      </w:r>
    </w:p>
  </w:footnote>
  <w:footnote w:type="continuationSeparator" w:id="0">
    <w:p w14:paraId="6808A8AF" w14:textId="77777777" w:rsidR="00AF7293" w:rsidRDefault="00AF7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CDA4D" w14:textId="743C6CBA" w:rsidR="00B917CF" w:rsidRDefault="00AF7293">
    <w:pPr>
      <w:pStyle w:val="Header"/>
    </w:pPr>
    <w:sdt>
      <w:sdtPr>
        <w:id w:val="1568531701"/>
        <w:placeholder>
          <w:docPart w:val="5222900CF1E3CF4DB80D7A0A2B86862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905CD">
          <w:t>Renteria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F595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54169" w14:textId="1351A03B" w:rsidR="00B917CF" w:rsidRDefault="00AF7293">
    <w:pPr>
      <w:pStyle w:val="Header"/>
    </w:pPr>
    <w:sdt>
      <w:sdtPr>
        <w:id w:val="-348181431"/>
        <w:placeholder>
          <w:docPart w:val="B01A6E63EA65A54FA67E70B547F7895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905CD">
          <w:t>Renteria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59"/>
    <w:rsid w:val="002144C7"/>
    <w:rsid w:val="00246D9F"/>
    <w:rsid w:val="002E1261"/>
    <w:rsid w:val="00594578"/>
    <w:rsid w:val="006F5959"/>
    <w:rsid w:val="007071BD"/>
    <w:rsid w:val="007C7627"/>
    <w:rsid w:val="00890480"/>
    <w:rsid w:val="008A41C0"/>
    <w:rsid w:val="00903674"/>
    <w:rsid w:val="009F7CD1"/>
    <w:rsid w:val="00AF7293"/>
    <w:rsid w:val="00B917CF"/>
    <w:rsid w:val="00C31C1D"/>
    <w:rsid w:val="00CB6CD2"/>
    <w:rsid w:val="00D905CD"/>
    <w:rsid w:val="00E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75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n.wikipedia.org/wiki/Tom_Preston-Werner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bel/Library/Containers/com.microsoft.Word/Data/Library/Caches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2900CF1E3CF4DB80D7A0A2B86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ED83D-55DD-7D4C-8803-7752DA5BC873}"/>
      </w:docPartPr>
      <w:docPartBody>
        <w:p w:rsidR="00000000" w:rsidRDefault="006148BE">
          <w:pPr>
            <w:pStyle w:val="5222900CF1E3CF4DB80D7A0A2B868624"/>
          </w:pPr>
          <w:r>
            <w:t>[Last Name]</w:t>
          </w:r>
        </w:p>
      </w:docPartBody>
    </w:docPart>
    <w:docPart>
      <w:docPartPr>
        <w:name w:val="B01A6E63EA65A54FA67E70B547F78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D75BF-EFAC-894B-A83D-5CD80C1D4B88}"/>
      </w:docPartPr>
      <w:docPartBody>
        <w:p w:rsidR="00000000" w:rsidRDefault="006148BE">
          <w:pPr>
            <w:pStyle w:val="B01A6E63EA65A54FA67E70B547F7895C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BE"/>
    <w:rsid w:val="0061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CF6DC7CA4C85469C07AE1E7C3ED00C">
    <w:name w:val="79CF6DC7CA4C85469C07AE1E7C3ED00C"/>
  </w:style>
  <w:style w:type="paragraph" w:customStyle="1" w:styleId="9B68193F835B014499ACA35DBA54A49E">
    <w:name w:val="9B68193F835B014499ACA35DBA54A49E"/>
  </w:style>
  <w:style w:type="paragraph" w:customStyle="1" w:styleId="4943B7E617EC434D8599A06CFE1A1E31">
    <w:name w:val="4943B7E617EC434D8599A06CFE1A1E31"/>
  </w:style>
  <w:style w:type="paragraph" w:customStyle="1" w:styleId="1927A7F62FE74E4DB9D51A5A94F0F1C6">
    <w:name w:val="1927A7F62FE74E4DB9D51A5A94F0F1C6"/>
  </w:style>
  <w:style w:type="paragraph" w:customStyle="1" w:styleId="D0B20F0E2D451D4DA2D8E4E33787021E">
    <w:name w:val="D0B20F0E2D451D4DA2D8E4E33787021E"/>
  </w:style>
  <w:style w:type="paragraph" w:customStyle="1" w:styleId="29934E952C22074FA825C1666092BBAE">
    <w:name w:val="29934E952C22074FA825C1666092BBAE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228CA32F210CA544888E871204B823A0">
    <w:name w:val="228CA32F210CA544888E871204B823A0"/>
  </w:style>
  <w:style w:type="paragraph" w:customStyle="1" w:styleId="5C9A632D57BCCB4087DC54C7A0F416C9">
    <w:name w:val="5C9A632D57BCCB4087DC54C7A0F416C9"/>
  </w:style>
  <w:style w:type="paragraph" w:customStyle="1" w:styleId="A96398698EC9344CB86562CE03F35BD5">
    <w:name w:val="A96398698EC9344CB86562CE03F35BD5"/>
  </w:style>
  <w:style w:type="paragraph" w:customStyle="1" w:styleId="60E26706B99D6544AFF2B4820CB171EA">
    <w:name w:val="60E26706B99D6544AFF2B4820CB171EA"/>
  </w:style>
  <w:style w:type="paragraph" w:customStyle="1" w:styleId="306184F9FB044A4987F05D16F8744575">
    <w:name w:val="306184F9FB044A4987F05D16F8744575"/>
  </w:style>
  <w:style w:type="paragraph" w:customStyle="1" w:styleId="9184ADE643FEDF4D96FBF8C956679CC2">
    <w:name w:val="9184ADE643FEDF4D96FBF8C956679CC2"/>
  </w:style>
  <w:style w:type="paragraph" w:customStyle="1" w:styleId="8CCC46639B497C46A1E60069E997872B">
    <w:name w:val="8CCC46639B497C46A1E60069E997872B"/>
  </w:style>
  <w:style w:type="paragraph" w:customStyle="1" w:styleId="A6CFB8CDE1A0A3449DBEBC47B98BEC60">
    <w:name w:val="A6CFB8CDE1A0A3449DBEBC47B98BEC60"/>
  </w:style>
  <w:style w:type="paragraph" w:customStyle="1" w:styleId="3FB590A5B98D1F43A03F3BBADAE23CB4">
    <w:name w:val="3FB590A5B98D1F43A03F3BBADAE23CB4"/>
  </w:style>
  <w:style w:type="paragraph" w:customStyle="1" w:styleId="BCC9E65369E4364BB80E3F64B8F4B0D4">
    <w:name w:val="BCC9E65369E4364BB80E3F64B8F4B0D4"/>
  </w:style>
  <w:style w:type="paragraph" w:customStyle="1" w:styleId="335C28F6FA626C468348AD3DDF2ED5E3">
    <w:name w:val="335C28F6FA626C468348AD3DDF2ED5E3"/>
  </w:style>
  <w:style w:type="paragraph" w:customStyle="1" w:styleId="33838E2AA13F57428A45822CEA61BC25">
    <w:name w:val="33838E2AA13F57428A45822CEA61BC25"/>
  </w:style>
  <w:style w:type="paragraph" w:customStyle="1" w:styleId="F2DB2BBEC4558B498EDC2C62F9252717">
    <w:name w:val="F2DB2BBEC4558B498EDC2C62F9252717"/>
  </w:style>
  <w:style w:type="paragraph" w:customStyle="1" w:styleId="766A2AFEF32A2B48991BC5482907F9A3">
    <w:name w:val="766A2AFEF32A2B48991BC5482907F9A3"/>
  </w:style>
  <w:style w:type="paragraph" w:customStyle="1" w:styleId="ECB9D62633A4844781820CD8B8D0235D">
    <w:name w:val="ECB9D62633A4844781820CD8B8D0235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6245421F124ECC4C9FB444D1DFAB490B">
    <w:name w:val="6245421F124ECC4C9FB444D1DFAB490B"/>
  </w:style>
  <w:style w:type="paragraph" w:customStyle="1" w:styleId="5222900CF1E3CF4DB80D7A0A2B868624">
    <w:name w:val="5222900CF1E3CF4DB80D7A0A2B868624"/>
  </w:style>
  <w:style w:type="paragraph" w:customStyle="1" w:styleId="B01A6E63EA65A54FA67E70B547F7895C">
    <w:name w:val="B01A6E63EA65A54FA67E70B547F78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Renteria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6F053-EE54-2744-926F-75A61A11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2017-09-13T01:57:00Z</dcterms:created>
  <dcterms:modified xsi:type="dcterms:W3CDTF">2017-09-13T02:17:00Z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